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0"/>
        <w:gridCol w:w="6578"/>
      </w:tblGrid>
      <w:tr w:rsidR="00735515" w14:paraId="06F4428A" w14:textId="77777777" w:rsidTr="003428B5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2D829E00" w14:textId="720FE32D" w:rsidR="00735515" w:rsidRDefault="00735515" w:rsidP="00EA4F88">
            <w:pPr>
              <w:ind w:left="720" w:hanging="72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>GENERAL INFORMATION</w:t>
            </w:r>
            <w:r w:rsidR="00EF5EB1">
              <w:rPr>
                <w:rFonts w:ascii="Verdana" w:hAnsi="Verdana"/>
                <w:b/>
                <w:bCs/>
                <w:color w:val="FFFFFF"/>
                <w:szCs w:val="24"/>
              </w:rPr>
              <w:t>:</w:t>
            </w:r>
          </w:p>
        </w:tc>
      </w:tr>
      <w:tr w:rsidR="00735515" w14:paraId="73C2BA19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63A9681F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SIMPLWINDOWS NAME: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750C4BBE" w14:textId="4237CF5C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 Core</w:t>
            </w:r>
          </w:p>
        </w:tc>
      </w:tr>
      <w:tr w:rsidR="00735515" w14:paraId="1B2CD9AD" w14:textId="77777777" w:rsidTr="009C5A34">
        <w:trPr>
          <w:trHeight w:val="210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06A3783" w14:textId="77777777" w:rsidR="00735515" w:rsidRDefault="00735515" w:rsidP="00EA4F88">
            <w:pPr>
              <w:spacing w:line="210" w:lineRule="atLeast"/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CATEGORY: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55E05BC1" w14:textId="7E47292A" w:rsidR="00735515" w:rsidRDefault="000F2472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Qsys</w:t>
            </w:r>
          </w:p>
        </w:tc>
      </w:tr>
      <w:tr w:rsidR="00735515" w14:paraId="294FC124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22A77E2B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VERSION: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E9FF391" w14:textId="0912901D" w:rsidR="00735515" w:rsidRDefault="00BA1DED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</w:t>
            </w:r>
            <w:r w:rsidR="00D515F1">
              <w:rPr>
                <w:rFonts w:ascii="Verdana" w:hAnsi="Verdana"/>
                <w:color w:val="000000"/>
                <w:sz w:val="15"/>
                <w:szCs w:val="24"/>
              </w:rPr>
              <w:t>.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1</w:t>
            </w:r>
            <w:r w:rsidR="00D515F1">
              <w:rPr>
                <w:rFonts w:ascii="Verdana" w:hAnsi="Verdana"/>
                <w:color w:val="000000"/>
                <w:sz w:val="15"/>
                <w:szCs w:val="24"/>
              </w:rPr>
              <w:t>.0</w:t>
            </w:r>
          </w:p>
        </w:tc>
      </w:tr>
      <w:tr w:rsidR="00735515" w14:paraId="1D195DE2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73B1562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SUMMARY: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6D04984F" w14:textId="2A50B854" w:rsid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Multiple core modules can be used in the same program slot.</w:t>
            </w:r>
          </w:p>
          <w:p w14:paraId="75BC328C" w14:textId="77777777" w:rsidR="000F2472" w:rsidRPr="000F2472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</w:p>
          <w:p w14:paraId="7542C200" w14:textId="21B607AE" w:rsidR="00735515" w:rsidRDefault="000F2472" w:rsidP="000F2472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0F2472">
              <w:rPr>
                <w:rFonts w:ascii="Verdana" w:hAnsi="Verdana"/>
                <w:color w:val="000000"/>
                <w:sz w:val="15"/>
                <w:szCs w:val="24"/>
              </w:rPr>
              <w:t>This module has a built in reconnect feature.</w:t>
            </w:r>
          </w:p>
        </w:tc>
      </w:tr>
      <w:tr w:rsidR="00735515" w14:paraId="2DACAAE5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71335F85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GENERAL NOTES: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2F60BFD9" w14:textId="0A03A7E9" w:rsidR="00F8019A" w:rsidRPr="001A7610" w:rsidRDefault="007054E8" w:rsidP="00EA4F88">
            <w:pPr>
              <w:autoSpaceDE w:val="0"/>
              <w:autoSpaceDN w:val="0"/>
              <w:adjustRightInd w:val="0"/>
              <w:ind w:left="720" w:hanging="720"/>
              <w:rPr>
                <w:rFonts w:ascii="Verdana" w:hAnsi="Verdana" w:cs="TTE1BB1F20t00"/>
                <w:sz w:val="15"/>
                <w:szCs w:val="15"/>
              </w:rPr>
            </w:pPr>
            <w:r>
              <w:rPr>
                <w:rFonts w:ascii="Verdana" w:hAnsi="Verdana" w:cs="TTE1BB1F20t00"/>
                <w:sz w:val="15"/>
                <w:szCs w:val="15"/>
              </w:rPr>
              <w:t>N/A</w:t>
            </w:r>
          </w:p>
        </w:tc>
      </w:tr>
      <w:tr w:rsidR="00735515" w14:paraId="78002651" w14:textId="77777777" w:rsidTr="001D4DFA">
        <w:trPr>
          <w:trHeight w:val="495"/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5424DC78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CRESTRON HARDWARE REQUIRED: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52ADA29" w14:textId="6DA04054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3 Series Processor</w:t>
            </w:r>
            <w:r w:rsidR="00643218">
              <w:rPr>
                <w:rFonts w:ascii="Verdana" w:hAnsi="Verdana"/>
                <w:color w:val="000000"/>
                <w:sz w:val="15"/>
                <w:szCs w:val="24"/>
              </w:rPr>
              <w:t xml:space="preserve"> or 4 Series Processor</w:t>
            </w:r>
          </w:p>
        </w:tc>
      </w:tr>
      <w:tr w:rsidR="00735515" w14:paraId="04C862F6" w14:textId="77777777" w:rsidTr="001D4DFA">
        <w:trPr>
          <w:trHeight w:val="198"/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38CADFF2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SETUP OF CRESTRON HARDWARE: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59FE1DC1" w14:textId="6D289DDF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Arial" w:hAnsi="Arial" w:cs="Arial"/>
                <w:color w:val="000000"/>
                <w:sz w:val="16"/>
                <w:szCs w:val="24"/>
              </w:rPr>
              <w:t>TCP managed inside the module.</w:t>
            </w:r>
          </w:p>
        </w:tc>
      </w:tr>
      <w:tr w:rsidR="00735515" w14:paraId="5F790C81" w14:textId="77777777" w:rsidTr="009C5A34">
        <w:trPr>
          <w:tblCellSpacing w:w="15" w:type="dxa"/>
        </w:trPr>
        <w:tc>
          <w:tcPr>
            <w:tcW w:w="3285" w:type="dxa"/>
            <w:shd w:val="clear" w:color="auto" w:fill="E0E0E0"/>
            <w:vAlign w:val="center"/>
          </w:tcPr>
          <w:p w14:paraId="168935C9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FIRMWARE:</w:t>
            </w:r>
          </w:p>
        </w:tc>
        <w:tc>
          <w:tcPr>
            <w:tcW w:w="6533" w:type="dxa"/>
            <w:shd w:val="clear" w:color="auto" w:fill="E0E0E0"/>
            <w:vAlign w:val="center"/>
          </w:tcPr>
          <w:p w14:paraId="28E11F43" w14:textId="77777777" w:rsidR="00735515" w:rsidRDefault="00F8019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 w:rsidRPr="00F8019A"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  <w:tr w:rsidR="00735515" w14:paraId="36F16751" w14:textId="77777777" w:rsidTr="009C5A34">
        <w:trPr>
          <w:tblCellSpacing w:w="15" w:type="dxa"/>
        </w:trPr>
        <w:tc>
          <w:tcPr>
            <w:tcW w:w="3285" w:type="dxa"/>
            <w:shd w:val="clear" w:color="auto" w:fill="F3F3F3"/>
            <w:vAlign w:val="center"/>
          </w:tcPr>
          <w:p w14:paraId="41E18F6C" w14:textId="77777777" w:rsidR="00735515" w:rsidRDefault="00735515" w:rsidP="00EA4F88">
            <w:pPr>
              <w:ind w:left="720" w:hanging="72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VENDOR SETUP:</w:t>
            </w:r>
          </w:p>
        </w:tc>
        <w:tc>
          <w:tcPr>
            <w:tcW w:w="6533" w:type="dxa"/>
            <w:shd w:val="clear" w:color="auto" w:fill="F3F3F3"/>
            <w:vAlign w:val="center"/>
          </w:tcPr>
          <w:p w14:paraId="054804EB" w14:textId="18AFBDFA" w:rsidR="00735515" w:rsidRDefault="00975C2A" w:rsidP="00EA4F88">
            <w:pPr>
              <w:spacing w:before="100" w:after="100"/>
              <w:ind w:left="720" w:hanging="72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N/A</w:t>
            </w:r>
          </w:p>
        </w:tc>
      </w:tr>
    </w:tbl>
    <w:p w14:paraId="66154DE3" w14:textId="77777777" w:rsidR="003C26FE" w:rsidRDefault="003C26FE">
      <w:pPr>
        <w:rPr>
          <w:sz w:val="2"/>
          <w:szCs w:val="2"/>
        </w:rPr>
      </w:pPr>
    </w:p>
    <w:p w14:paraId="5A59F7E5" w14:textId="77777777" w:rsidR="00014D79" w:rsidRDefault="00014D79">
      <w:pPr>
        <w:rPr>
          <w:sz w:val="2"/>
          <w:szCs w:val="2"/>
        </w:rPr>
      </w:pPr>
    </w:p>
    <w:p w14:paraId="488804C0" w14:textId="77777777" w:rsidR="00014D79" w:rsidRPr="00723647" w:rsidRDefault="00014D79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78"/>
        <w:gridCol w:w="404"/>
        <w:gridCol w:w="6126"/>
      </w:tblGrid>
      <w:tr w:rsidR="00735515" w14:paraId="0219A855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52B1D8E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CONTROL: </w:t>
            </w:r>
          </w:p>
        </w:tc>
      </w:tr>
      <w:tr w:rsidR="001C57F2" w14:paraId="30D536A7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D5B6CE4" w14:textId="2BFE417F" w:rsidR="001C57F2" w:rsidRDefault="000F247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Initialize</w:t>
            </w:r>
          </w:p>
        </w:tc>
        <w:tc>
          <w:tcPr>
            <w:tcW w:w="404" w:type="dxa"/>
          </w:tcPr>
          <w:p w14:paraId="276D4085" w14:textId="77777777" w:rsidR="001C57F2" w:rsidRDefault="00584387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584387"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2551090E" w14:textId="5E3BC812" w:rsidR="001C57F2" w:rsidRDefault="000F2472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0F2472">
              <w:rPr>
                <w:rFonts w:ascii="Arial" w:hAnsi="Arial" w:cs="Arial"/>
                <w:color w:val="000000"/>
                <w:sz w:val="16"/>
                <w:szCs w:val="24"/>
              </w:rPr>
              <w:t>Pulse to Initialize connection to the Q-SYS Core.</w:t>
            </w:r>
            <w:r w:rsidR="00416E6B">
              <w:rPr>
                <w:rFonts w:ascii="Arial" w:hAnsi="Arial" w:cs="Arial"/>
                <w:color w:val="000000"/>
                <w:sz w:val="16"/>
                <w:szCs w:val="24"/>
              </w:rPr>
              <w:t xml:space="preserve"> Pulse this after DeploymentHost, TestingHost, DeploymentMode, and UseExternalConnection have been set to their desired states.</w:t>
            </w:r>
          </w:p>
        </w:tc>
      </w:tr>
      <w:tr w:rsidR="001C57F2" w14:paraId="035904EB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7E9E72F7" w14:textId="20EEE7B1" w:rsidR="001C57F2" w:rsidRDefault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DeploymentHost</w:t>
            </w:r>
          </w:p>
        </w:tc>
        <w:tc>
          <w:tcPr>
            <w:tcW w:w="404" w:type="dxa"/>
          </w:tcPr>
          <w:p w14:paraId="1FAD66D1" w14:textId="65541A88" w:rsidR="001C57F2" w:rsidRDefault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5A4E27C8" w14:textId="5BB0634D" w:rsidR="001C57F2" w:rsidRDefault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Deployment. This value will be used when DeploymentMode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18CA5FD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91E5602" w14:textId="136A5458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[TestingHost]</w:t>
            </w:r>
          </w:p>
        </w:tc>
        <w:tc>
          <w:tcPr>
            <w:tcW w:w="404" w:type="dxa"/>
          </w:tcPr>
          <w:p w14:paraId="6BD64BC3" w14:textId="401203E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17256B28" w14:textId="26BBBED0" w:rsidR="00A34271" w:rsidRPr="001C57F2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IP Address or Hostname of the Q-SYS Core to connect to for Testing. This value will be used when DeploymentMode is </w:t>
            </w:r>
            <w:r w:rsidR="008345A0"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24"/>
              </w:rPr>
              <w:t>.</w:t>
            </w:r>
          </w:p>
        </w:tc>
      </w:tr>
      <w:tr w:rsidR="00A34271" w14:paraId="139A0EA7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3985C63F" w14:textId="7E0227A5" w:rsidR="00A34271" w:rsidRDefault="00A34271" w:rsidP="00A3427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DeploymentMode</w:t>
            </w:r>
          </w:p>
          <w:p w14:paraId="5BC8A730" w14:textId="713280D8" w:rsidR="00A34271" w:rsidRPr="00A34271" w:rsidRDefault="00A34271" w:rsidP="00A3427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" w:type="dxa"/>
          </w:tcPr>
          <w:p w14:paraId="3BC2B2D5" w14:textId="309C7117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174EEA8B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Specifies whether to use DeploymentHost or Testing Host. </w:t>
            </w:r>
          </w:p>
          <w:p w14:paraId="13D18177" w14:textId="1390B0F4" w:rsidR="00A34271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1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: DeploymentHost</w:t>
            </w:r>
          </w:p>
          <w:p w14:paraId="3753596A" w14:textId="4E50A9C3" w:rsidR="00A34271" w:rsidRPr="001C57F2" w:rsidRDefault="008345A0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0</w:t>
            </w:r>
            <w:r w:rsidR="00A34271">
              <w:rPr>
                <w:rFonts w:ascii="Arial" w:hAnsi="Arial" w:cs="Arial"/>
                <w:color w:val="000000"/>
                <w:sz w:val="16"/>
                <w:szCs w:val="24"/>
              </w:rPr>
              <w:t>: TestingHost</w:t>
            </w:r>
          </w:p>
        </w:tc>
      </w:tr>
      <w:tr w:rsidR="00A34271" w14:paraId="2819929A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2E370694" w14:textId="6D425551" w:rsidR="00A34271" w:rsidRDefault="00A34271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[Debug]</w:t>
            </w:r>
          </w:p>
        </w:tc>
        <w:tc>
          <w:tcPr>
            <w:tcW w:w="404" w:type="dxa"/>
          </w:tcPr>
          <w:p w14:paraId="10042D5E" w14:textId="59E71679" w:rsidR="00A34271" w:rsidRDefault="00A34271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A</w:t>
            </w:r>
          </w:p>
        </w:tc>
        <w:tc>
          <w:tcPr>
            <w:tcW w:w="6126" w:type="dxa"/>
          </w:tcPr>
          <w:p w14:paraId="42B227E6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Specifies the Debug level for the program</w:t>
            </w:r>
          </w:p>
          <w:p w14:paraId="33FAAD26" w14:textId="6CB2A100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0: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Disabled</w:t>
            </w:r>
          </w:p>
          <w:p w14:paraId="4044BE42" w14:textId="17702A53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1: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Logging Enabled</w:t>
            </w:r>
          </w:p>
          <w:p w14:paraId="32AB933D" w14:textId="4449017A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 xml:space="preserve">2: </w:t>
            </w:r>
            <w:r w:rsidR="00573127">
              <w:rPr>
                <w:rFonts w:ascii="Arial" w:hAnsi="Arial" w:cs="Arial"/>
                <w:color w:val="000000"/>
                <w:sz w:val="16"/>
                <w:szCs w:val="24"/>
              </w:rPr>
              <w:t>Debug Enabled</w:t>
            </w:r>
          </w:p>
          <w:p w14:paraId="5512E9DC" w14:textId="2D407789" w:rsidR="00573127" w:rsidRDefault="00573127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3: All Enabled</w:t>
            </w:r>
          </w:p>
          <w:p w14:paraId="556ED485" w14:textId="77777777" w:rsidR="00A34271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</w:p>
          <w:p w14:paraId="0B4D1B36" w14:textId="2684F758" w:rsidR="00A34271" w:rsidRPr="00F8019A" w:rsidRDefault="00A34271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Debug prints to Console Output.</w:t>
            </w:r>
          </w:p>
        </w:tc>
      </w:tr>
      <w:tr w:rsidR="00416E6B" w14:paraId="2505E295" w14:textId="77777777" w:rsidTr="0043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78" w:type="dxa"/>
          </w:tcPr>
          <w:p w14:paraId="649907F0" w14:textId="3CEC433F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[UseExternalConnection]</w:t>
            </w:r>
          </w:p>
        </w:tc>
        <w:tc>
          <w:tcPr>
            <w:tcW w:w="404" w:type="dxa"/>
          </w:tcPr>
          <w:p w14:paraId="5DD27820" w14:textId="0D5D6400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E57452E" w14:textId="3B0B4D5C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Raise to handle TCP connection outside of this module.</w:t>
            </w:r>
          </w:p>
        </w:tc>
      </w:tr>
      <w:tr w:rsidR="00416E6B" w14:paraId="13639A0C" w14:textId="77777777" w:rsidTr="0043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78" w:type="dxa"/>
          </w:tcPr>
          <w:p w14:paraId="067A35ED" w14:textId="5A06D6EE" w:rsidR="00416E6B" w:rsidRDefault="00416E6B" w:rsidP="00A34271">
            <w:pPr>
              <w:tabs>
                <w:tab w:val="left" w:pos="639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[ExternalConnectionRx]</w:t>
            </w:r>
          </w:p>
        </w:tc>
        <w:tc>
          <w:tcPr>
            <w:tcW w:w="404" w:type="dxa"/>
          </w:tcPr>
          <w:p w14:paraId="19737C2C" w14:textId="59612E76" w:rsidR="00416E6B" w:rsidRDefault="00416E6B" w:rsidP="00A34271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E6F6ADD" w14:textId="37E9BA41" w:rsidR="00416E6B" w:rsidRDefault="00416E6B" w:rsidP="00A34271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Rx from the external TCP socket.</w:t>
            </w:r>
          </w:p>
        </w:tc>
      </w:tr>
    </w:tbl>
    <w:p w14:paraId="22497032" w14:textId="77777777" w:rsidR="00842014" w:rsidRDefault="00842014">
      <w:pPr>
        <w:rPr>
          <w:sz w:val="20"/>
        </w:rPr>
      </w:pPr>
    </w:p>
    <w:p w14:paraId="7661F950" w14:textId="4E78E315" w:rsidR="009E5E2A" w:rsidRDefault="009E5E2A">
      <w:pPr>
        <w:rPr>
          <w:sz w:val="20"/>
        </w:rPr>
      </w:pPr>
    </w:p>
    <w:p w14:paraId="0EAC85FB" w14:textId="0B9CB080" w:rsidR="004C1BA2" w:rsidRDefault="004C1BA2">
      <w:pPr>
        <w:rPr>
          <w:sz w:val="20"/>
        </w:rPr>
      </w:pPr>
    </w:p>
    <w:p w14:paraId="152BC876" w14:textId="4BB625EB" w:rsidR="004C1BA2" w:rsidRDefault="004C1BA2">
      <w:pPr>
        <w:rPr>
          <w:sz w:val="20"/>
        </w:rPr>
      </w:pPr>
    </w:p>
    <w:p w14:paraId="25D9740D" w14:textId="77777777" w:rsidR="004C1BA2" w:rsidRPr="00723647" w:rsidRDefault="004C1BA2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403"/>
        <w:gridCol w:w="379"/>
        <w:gridCol w:w="6126"/>
      </w:tblGrid>
      <w:tr w:rsidR="00735515" w14:paraId="388B803D" w14:textId="77777777" w:rsidTr="00DB5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27A67963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FEEDBACK: </w:t>
            </w:r>
          </w:p>
        </w:tc>
      </w:tr>
      <w:tr w:rsidR="001C57F2" w14:paraId="27CA30C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17A1637" w14:textId="60D649F6" w:rsidR="001C57F2" w:rsidRDefault="003C7199" w:rsidP="0058438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 w:rsidR="009D3FD8">
              <w:rPr>
                <w:rFonts w:ascii="Arial" w:hAnsi="Arial" w:cs="Arial"/>
                <w:b/>
                <w:bCs/>
                <w:sz w:val="16"/>
                <w:szCs w:val="16"/>
              </w:rPr>
              <w:t>IsInitialized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  <w:p w14:paraId="5AC3839E" w14:textId="13B309AF" w:rsidR="009D3FD8" w:rsidRPr="009D3FD8" w:rsidRDefault="009D3FD8" w:rsidP="009D3FD8">
            <w:pPr>
              <w:tabs>
                <w:tab w:val="left" w:pos="10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79" w:type="dxa"/>
          </w:tcPr>
          <w:p w14:paraId="199D2DFA" w14:textId="19A116BA" w:rsidR="001C57F2" w:rsidRDefault="00E74853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3DF980AD" w14:textId="4D82D2D1" w:rsidR="001C57F2" w:rsidRDefault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has been initialized.</w:t>
            </w:r>
          </w:p>
        </w:tc>
      </w:tr>
      <w:tr w:rsidR="009D3FD8" w14:paraId="1D732CA4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12BF4560" w14:textId="6C9C9D43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[IsConnected]</w:t>
            </w:r>
          </w:p>
        </w:tc>
        <w:tc>
          <w:tcPr>
            <w:tcW w:w="379" w:type="dxa"/>
          </w:tcPr>
          <w:p w14:paraId="4ED534FD" w14:textId="4F1B27CB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45EA1D4" w14:textId="4A3EAB89" w:rsidR="009D3FD8" w:rsidRDefault="009D3FD8" w:rsidP="009D3FD8">
            <w:pPr>
              <w:tabs>
                <w:tab w:val="right" w:pos="5910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communicating.</w:t>
            </w:r>
          </w:p>
        </w:tc>
      </w:tr>
      <w:tr w:rsidR="009D3FD8" w14:paraId="391F9C26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66845542" w14:textId="177CA707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[IsLoggedIn]</w:t>
            </w:r>
          </w:p>
        </w:tc>
        <w:tc>
          <w:tcPr>
            <w:tcW w:w="379" w:type="dxa"/>
          </w:tcPr>
          <w:p w14:paraId="7DC7C254" w14:textId="28978C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73770C4B" w14:textId="7622B687" w:rsidR="009D3FD8" w:rsidRDefault="009D3FD8" w:rsidP="009D3FD8">
            <w:pPr>
              <w:tabs>
                <w:tab w:val="left" w:pos="4776"/>
              </w:tabs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this module is logged in with the Q-SYS Core.</w:t>
            </w:r>
          </w:p>
        </w:tc>
      </w:tr>
      <w:tr w:rsidR="009D3FD8" w14:paraId="1BA87413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CB61DDF" w14:textId="51B3785F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[IsRedundant]</w:t>
            </w:r>
          </w:p>
        </w:tc>
        <w:tc>
          <w:tcPr>
            <w:tcW w:w="379" w:type="dxa"/>
          </w:tcPr>
          <w:p w14:paraId="41A4B31A" w14:textId="068B2779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6677C409" w14:textId="7F5BEB82" w:rsidR="009D3FD8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redundant.</w:t>
            </w:r>
          </w:p>
        </w:tc>
      </w:tr>
      <w:tr w:rsidR="009D3FD8" w14:paraId="7974E442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1EC68138" w14:textId="0F72ED1C" w:rsidR="009D3FD8" w:rsidRPr="0073555C" w:rsidRDefault="009D3FD8" w:rsidP="009D3FD8">
            <w:pPr>
              <w:rPr>
                <w:rFonts w:ascii="Arial" w:hAnsi="Arial" w:cs="Arial"/>
                <w:sz w:val="16"/>
                <w:szCs w:val="16"/>
              </w:rPr>
            </w:pP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IsEmulator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405802FC" w14:textId="0879C942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</w:t>
            </w:r>
          </w:p>
        </w:tc>
        <w:tc>
          <w:tcPr>
            <w:tcW w:w="6126" w:type="dxa"/>
          </w:tcPr>
          <w:p w14:paraId="0B7743E8" w14:textId="135795C3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if the Q-SYS Core is connected to an emulated file.</w:t>
            </w:r>
          </w:p>
        </w:tc>
      </w:tr>
      <w:tr w:rsidR="009D3FD8" w14:paraId="3E4C2128" w14:textId="77777777" w:rsidTr="00E74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03" w:type="dxa"/>
          </w:tcPr>
          <w:p w14:paraId="0DB905E0" w14:textId="3A146B36" w:rsidR="009D3FD8" w:rsidRDefault="009D3FD8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[DesignName</w:t>
            </w:r>
            <w:r w:rsidRPr="0073555C">
              <w:rPr>
                <w:rFonts w:ascii="Arial" w:hAnsi="Arial" w:cs="Arial"/>
                <w:b/>
                <w:bCs/>
                <w:sz w:val="16"/>
                <w:szCs w:val="16"/>
              </w:rPr>
              <w:t>]</w:t>
            </w:r>
          </w:p>
        </w:tc>
        <w:tc>
          <w:tcPr>
            <w:tcW w:w="379" w:type="dxa"/>
          </w:tcPr>
          <w:p w14:paraId="0E2328F6" w14:textId="55B814B0" w:rsidR="009D3FD8" w:rsidRDefault="009D3FD8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75E71CE3" w14:textId="2B6352A0" w:rsidR="009D3FD8" w:rsidRPr="00F8019A" w:rsidRDefault="009D3FD8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Signal used to show the current running design on the Q-SYS Core.</w:t>
            </w:r>
          </w:p>
        </w:tc>
      </w:tr>
      <w:tr w:rsidR="00416E6B" w14:paraId="2D11A1DF" w14:textId="77777777" w:rsidTr="00E748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403" w:type="dxa"/>
          </w:tcPr>
          <w:p w14:paraId="2DAE825A" w14:textId="6A3D0DA9" w:rsidR="00416E6B" w:rsidRDefault="00416E6B" w:rsidP="009D3FD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[ExternalConnectionTx]</w:t>
            </w:r>
          </w:p>
        </w:tc>
        <w:tc>
          <w:tcPr>
            <w:tcW w:w="379" w:type="dxa"/>
          </w:tcPr>
          <w:p w14:paraId="1ACB7D0E" w14:textId="4341F046" w:rsidR="00416E6B" w:rsidRDefault="00416E6B" w:rsidP="009D3FD8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126" w:type="dxa"/>
          </w:tcPr>
          <w:p w14:paraId="0B894B12" w14:textId="794EBA47" w:rsidR="00416E6B" w:rsidRDefault="00416E6B" w:rsidP="009D3FD8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Tx to the external TCP socket.</w:t>
            </w:r>
          </w:p>
        </w:tc>
      </w:tr>
    </w:tbl>
    <w:p w14:paraId="1867E0E8" w14:textId="77777777" w:rsidR="009C5A34" w:rsidRDefault="009C5A34">
      <w:pPr>
        <w:rPr>
          <w:sz w:val="20"/>
        </w:rPr>
      </w:pPr>
    </w:p>
    <w:p w14:paraId="642BE099" w14:textId="60F2DEEF" w:rsidR="009C5A34" w:rsidRDefault="009C5A34">
      <w:pPr>
        <w:rPr>
          <w:sz w:val="20"/>
        </w:rPr>
      </w:pPr>
    </w:p>
    <w:tbl>
      <w:tblPr>
        <w:tblStyle w:val="TableContemporary"/>
        <w:tblW w:w="9908" w:type="dxa"/>
        <w:tblLook w:val="0000" w:firstRow="0" w:lastRow="0" w:firstColumn="0" w:lastColumn="0" w:noHBand="0" w:noVBand="0"/>
      </w:tblPr>
      <w:tblGrid>
        <w:gridCol w:w="3363"/>
        <w:gridCol w:w="501"/>
        <w:gridCol w:w="6044"/>
      </w:tblGrid>
      <w:tr w:rsidR="002B52A0" w14:paraId="7A7B1655" w14:textId="77777777" w:rsidTr="00AA1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8" w:type="dxa"/>
            <w:gridSpan w:val="3"/>
            <w:shd w:val="clear" w:color="auto" w:fill="E31837"/>
          </w:tcPr>
          <w:p w14:paraId="1C68C5DB" w14:textId="3CEF17ED" w:rsidR="002B52A0" w:rsidRDefault="002B52A0" w:rsidP="00AA123A">
            <w:pPr>
              <w:rPr>
                <w:color w:val="000000"/>
                <w:szCs w:val="24"/>
              </w:rPr>
            </w:pPr>
            <w:r>
              <w:rPr>
                <w:rFonts w:ascii="Arial" w:hAnsi="Arial" w:cs="Arial"/>
              </w:rPr>
              <w:br w:type="page"/>
            </w: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PARAMETERS: </w:t>
            </w:r>
          </w:p>
        </w:tc>
      </w:tr>
      <w:tr w:rsidR="002B52A0" w14:paraId="395F1C4E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5F14A86C" w14:textId="69860E64" w:rsidR="002B52A0" w:rsidRDefault="00755377" w:rsidP="00AA123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CoreID</w:t>
            </w:r>
          </w:p>
        </w:tc>
        <w:tc>
          <w:tcPr>
            <w:tcW w:w="501" w:type="dxa"/>
          </w:tcPr>
          <w:p w14:paraId="368E26A7" w14:textId="4C025DA2" w:rsidR="002B52A0" w:rsidRDefault="002B52A0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066DB255" w14:textId="4E6B8973" w:rsidR="002B52A0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 w:rsidRPr="00755377">
              <w:rPr>
                <w:rFonts w:ascii="Arial" w:hAnsi="Arial" w:cs="Arial"/>
                <w:color w:val="000000"/>
                <w:sz w:val="16"/>
                <w:szCs w:val="24"/>
              </w:rPr>
              <w:t>Used to Address Core Module to Control Modules</w:t>
            </w:r>
          </w:p>
        </w:tc>
      </w:tr>
      <w:tr w:rsidR="002B52A0" w14:paraId="67C94F95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10CDA35F" w14:textId="736A1FCD" w:rsidR="002B52A0" w:rsidRDefault="00755377" w:rsidP="00755377">
            <w:pPr>
              <w:tabs>
                <w:tab w:val="left" w:pos="87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Username</w:t>
            </w:r>
          </w:p>
        </w:tc>
        <w:tc>
          <w:tcPr>
            <w:tcW w:w="501" w:type="dxa"/>
          </w:tcPr>
          <w:p w14:paraId="3C012E7B" w14:textId="0E8299B3" w:rsidR="002B52A0" w:rsidRDefault="00755377" w:rsidP="00AA123A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1460FCA7" w14:textId="52D62971" w:rsidR="00D96513" w:rsidRDefault="00755377" w:rsidP="00AA123A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Username for the Core (if required)</w:t>
            </w:r>
          </w:p>
        </w:tc>
      </w:tr>
      <w:tr w:rsidR="00C8438F" w14:paraId="69750611" w14:textId="77777777" w:rsidTr="00C84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63" w:type="dxa"/>
          </w:tcPr>
          <w:p w14:paraId="7E27F2C3" w14:textId="6F1750EF" w:rsidR="00C8438F" w:rsidRDefault="00755377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Password</w:t>
            </w:r>
          </w:p>
        </w:tc>
        <w:tc>
          <w:tcPr>
            <w:tcW w:w="501" w:type="dxa"/>
          </w:tcPr>
          <w:p w14:paraId="5D9923F1" w14:textId="34D42F38" w:rsidR="00C8438F" w:rsidRDefault="00755377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S</w:t>
            </w:r>
          </w:p>
        </w:tc>
        <w:tc>
          <w:tcPr>
            <w:tcW w:w="6044" w:type="dxa"/>
          </w:tcPr>
          <w:p w14:paraId="5704AD31" w14:textId="24DB7BA2" w:rsidR="00C8438F" w:rsidRDefault="00755377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Password for the Core (if required)</w:t>
            </w:r>
          </w:p>
        </w:tc>
      </w:tr>
      <w:tr w:rsidR="00416E6B" w14:paraId="740A98F8" w14:textId="77777777" w:rsidTr="00C84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3" w:type="dxa"/>
          </w:tcPr>
          <w:p w14:paraId="7FD076C0" w14:textId="26E075C5" w:rsidR="00416E6B" w:rsidRDefault="00416E6B" w:rsidP="00C8438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Port</w:t>
            </w:r>
          </w:p>
        </w:tc>
        <w:tc>
          <w:tcPr>
            <w:tcW w:w="501" w:type="dxa"/>
          </w:tcPr>
          <w:p w14:paraId="7B689124" w14:textId="4E147779" w:rsidR="00416E6B" w:rsidRDefault="00416E6B" w:rsidP="00C8438F">
            <w:pPr>
              <w:spacing w:before="100" w:after="100"/>
              <w:jc w:val="center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Dec</w:t>
            </w:r>
          </w:p>
        </w:tc>
        <w:tc>
          <w:tcPr>
            <w:tcW w:w="6044" w:type="dxa"/>
          </w:tcPr>
          <w:p w14:paraId="6641393A" w14:textId="77777777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Default: 1710</w:t>
            </w:r>
          </w:p>
          <w:p w14:paraId="759519C5" w14:textId="6B272FCB" w:rsidR="00416E6B" w:rsidRDefault="00416E6B" w:rsidP="00C8438F">
            <w:pPr>
              <w:spacing w:before="100" w:after="100"/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color w:val="000000"/>
                <w:sz w:val="16"/>
                <w:szCs w:val="24"/>
              </w:rPr>
              <w:t>Can be changed if doing port forwarding to get to a Q-SYS Core</w:t>
            </w:r>
          </w:p>
        </w:tc>
      </w:tr>
    </w:tbl>
    <w:p w14:paraId="605F5F0C" w14:textId="45CE4299" w:rsidR="002B52A0" w:rsidRDefault="002B52A0">
      <w:pPr>
        <w:rPr>
          <w:sz w:val="20"/>
        </w:rPr>
      </w:pPr>
    </w:p>
    <w:p w14:paraId="14DDCF5C" w14:textId="77777777" w:rsidR="002B52A0" w:rsidRPr="00723647" w:rsidRDefault="002B52A0">
      <w:pPr>
        <w:rPr>
          <w:sz w:val="20"/>
        </w:rPr>
      </w:pPr>
    </w:p>
    <w:tbl>
      <w:tblPr>
        <w:tblW w:w="9908" w:type="dxa"/>
        <w:tblCellSpacing w:w="15" w:type="dxa"/>
        <w:tblInd w:w="-30" w:type="dxa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325"/>
        <w:gridCol w:w="6583"/>
      </w:tblGrid>
      <w:tr w:rsidR="00735515" w14:paraId="72BDFD4A" w14:textId="77777777" w:rsidTr="00DB5F91">
        <w:trPr>
          <w:tblCellSpacing w:w="15" w:type="dxa"/>
        </w:trPr>
        <w:tc>
          <w:tcPr>
            <w:tcW w:w="9848" w:type="dxa"/>
            <w:gridSpan w:val="2"/>
            <w:shd w:val="clear" w:color="auto" w:fill="E31837"/>
            <w:vAlign w:val="center"/>
          </w:tcPr>
          <w:p w14:paraId="02542FE4" w14:textId="77777777" w:rsidR="00735515" w:rsidRDefault="00735515">
            <w:pPr>
              <w:rPr>
                <w:color w:val="000000"/>
                <w:szCs w:val="24"/>
              </w:rPr>
            </w:pPr>
            <w:r>
              <w:rPr>
                <w:rFonts w:ascii="Verdana" w:hAnsi="Verdana"/>
                <w:b/>
                <w:bCs/>
                <w:color w:val="FFFFFF"/>
                <w:szCs w:val="24"/>
              </w:rPr>
              <w:t xml:space="preserve">TESTING: </w:t>
            </w:r>
          </w:p>
        </w:tc>
      </w:tr>
      <w:tr w:rsidR="00A67378" w14:paraId="628F4E1E" w14:textId="77777777" w:rsidTr="009C5A34">
        <w:trPr>
          <w:tblCellSpacing w:w="15" w:type="dxa"/>
        </w:trPr>
        <w:tc>
          <w:tcPr>
            <w:tcW w:w="3280" w:type="dxa"/>
            <w:shd w:val="clear" w:color="auto" w:fill="E0E0E0"/>
            <w:vAlign w:val="center"/>
          </w:tcPr>
          <w:p w14:paraId="00E11902" w14:textId="77777777" w:rsidR="00A67378" w:rsidRDefault="00A67378" w:rsidP="00D15D14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 xml:space="preserve">SAMPLE PROGRAM: </w:t>
            </w:r>
          </w:p>
        </w:tc>
        <w:tc>
          <w:tcPr>
            <w:tcW w:w="6538" w:type="dxa"/>
            <w:shd w:val="clear" w:color="auto" w:fill="E0E0E0"/>
            <w:vAlign w:val="center"/>
          </w:tcPr>
          <w:p w14:paraId="0C98234B" w14:textId="6A5D54A2" w:rsidR="00755377" w:rsidRDefault="00A45B54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 w:rsidRPr="00A45B54">
              <w:rPr>
                <w:rFonts w:ascii="Verdana" w:hAnsi="Verdana"/>
                <w:color w:val="000000"/>
                <w:sz w:val="15"/>
                <w:szCs w:val="24"/>
              </w:rPr>
              <w:t>3-Series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: 3 Series Test.smw</w:t>
            </w:r>
          </w:p>
          <w:p w14:paraId="56890B9C" w14:textId="78D28E5C" w:rsidR="00A67378" w:rsidRDefault="00E74853" w:rsidP="00ED5A52">
            <w:pPr>
              <w:spacing w:before="100" w:after="100"/>
              <w:rPr>
                <w:rFonts w:ascii="Verdana" w:hAnsi="Verdana"/>
                <w:color w:val="000000"/>
                <w:sz w:val="15"/>
                <w:szCs w:val="24"/>
              </w:rPr>
            </w:pPr>
            <w:r>
              <w:rPr>
                <w:rFonts w:ascii="Verdana" w:hAnsi="Verdana"/>
                <w:color w:val="000000"/>
                <w:sz w:val="15"/>
                <w:szCs w:val="24"/>
              </w:rPr>
              <w:t>4-Se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r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>ies</w:t>
            </w:r>
            <w:r w:rsidR="00A45B54" w:rsidRPr="00A45B54">
              <w:rPr>
                <w:rFonts w:ascii="Verdana" w:hAnsi="Verdana"/>
                <w:color w:val="000000"/>
                <w:sz w:val="15"/>
                <w:szCs w:val="24"/>
              </w:rPr>
              <w:t>:</w:t>
            </w:r>
            <w:r>
              <w:rPr>
                <w:rFonts w:ascii="Verdana" w:hAnsi="Verdana"/>
                <w:color w:val="000000"/>
                <w:sz w:val="15"/>
                <w:szCs w:val="24"/>
              </w:rPr>
              <w:t xml:space="preserve"> </w:t>
            </w:r>
            <w:r w:rsidR="00755377">
              <w:rPr>
                <w:rFonts w:ascii="Verdana" w:hAnsi="Verdana"/>
                <w:color w:val="000000"/>
                <w:sz w:val="15"/>
                <w:szCs w:val="24"/>
              </w:rPr>
              <w:t>4 Series Test</w:t>
            </w:r>
            <w:r w:rsidR="00643218" w:rsidRPr="00643218">
              <w:rPr>
                <w:rFonts w:ascii="Verdana" w:hAnsi="Verdana"/>
                <w:color w:val="000000"/>
                <w:sz w:val="15"/>
                <w:szCs w:val="24"/>
              </w:rPr>
              <w:t>.smw</w:t>
            </w:r>
          </w:p>
        </w:tc>
      </w:tr>
      <w:tr w:rsidR="00C8438F" w14:paraId="12470BFF" w14:textId="77777777" w:rsidTr="009C5A34">
        <w:trPr>
          <w:tblCellSpacing w:w="15" w:type="dxa"/>
        </w:trPr>
        <w:tc>
          <w:tcPr>
            <w:tcW w:w="3280" w:type="dxa"/>
            <w:shd w:val="clear" w:color="auto" w:fill="F3F3F3"/>
            <w:vAlign w:val="center"/>
          </w:tcPr>
          <w:p w14:paraId="2EB4B02A" w14:textId="7425FC43" w:rsidR="00C8438F" w:rsidRDefault="00C8438F" w:rsidP="00C8438F">
            <w:pPr>
              <w:rPr>
                <w:rFonts w:ascii="Arial" w:hAnsi="Arial" w:cs="Arial"/>
                <w:color w:val="000000"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5"/>
              </w:rPr>
              <w:t>REVISION HISTORY:</w:t>
            </w:r>
          </w:p>
        </w:tc>
        <w:tc>
          <w:tcPr>
            <w:tcW w:w="6538" w:type="dxa"/>
            <w:shd w:val="clear" w:color="auto" w:fill="F3F3F3"/>
            <w:vAlign w:val="center"/>
          </w:tcPr>
          <w:p w14:paraId="32B62F73" w14:textId="6B50389E" w:rsidR="00477642" w:rsidRPr="00E74853" w:rsidRDefault="00477642" w:rsidP="00477642">
            <w:pPr>
              <w:spacing w:before="100" w:after="100"/>
              <w:rPr>
                <w:rFonts w:ascii="Arial" w:eastAsia="Calibri Light" w:hAnsi="Arial" w:cs="Arial"/>
                <w:sz w:val="16"/>
                <w:szCs w:val="16"/>
              </w:rPr>
            </w:pPr>
          </w:p>
        </w:tc>
      </w:tr>
    </w:tbl>
    <w:p w14:paraId="03129EB6" w14:textId="77777777" w:rsidR="00751A7A" w:rsidRDefault="00751A7A"/>
    <w:sectPr w:rsidR="00751A7A" w:rsidSect="00F447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84" w:right="1440" w:bottom="1584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360FB" w14:textId="77777777" w:rsidR="00D35670" w:rsidRDefault="00D35670">
      <w:r>
        <w:separator/>
      </w:r>
    </w:p>
  </w:endnote>
  <w:endnote w:type="continuationSeparator" w:id="0">
    <w:p w14:paraId="582F295A" w14:textId="77777777" w:rsidR="00D35670" w:rsidRDefault="00D35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1BB1F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B88B1" w14:textId="77777777" w:rsidR="00975C2A" w:rsidRDefault="00975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1E31" w14:textId="3CDEAA93" w:rsidR="00735515" w:rsidRPr="00564B73" w:rsidRDefault="00735515" w:rsidP="00564B73">
    <w:pPr>
      <w:tabs>
        <w:tab w:val="center" w:pos="4320"/>
        <w:tab w:val="right" w:pos="8640"/>
      </w:tabs>
      <w:jc w:val="center"/>
      <w:rPr>
        <w:rFonts w:cs="Arial"/>
        <w:sz w:val="16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B5ECE" w14:textId="77777777" w:rsidR="00975C2A" w:rsidRDefault="00975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8DA06" w14:textId="77777777" w:rsidR="00D35670" w:rsidRDefault="00D35670">
      <w:r>
        <w:separator/>
      </w:r>
    </w:p>
  </w:footnote>
  <w:footnote w:type="continuationSeparator" w:id="0">
    <w:p w14:paraId="0E95A4FD" w14:textId="77777777" w:rsidR="00D35670" w:rsidRDefault="00D35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4958" w14:textId="77777777" w:rsidR="00975C2A" w:rsidRDefault="00975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65739" w14:textId="289A11E7" w:rsidR="009B4D70" w:rsidRDefault="009B4D70" w:rsidP="009B4D70">
    <w:pPr>
      <w:pStyle w:val="Header"/>
      <w:ind w:hanging="810"/>
    </w:pPr>
  </w:p>
  <w:p w14:paraId="4845A2F7" w14:textId="77777777" w:rsidR="00735515" w:rsidRPr="009B4D70" w:rsidRDefault="00735515" w:rsidP="009B4D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4DAE" w14:textId="77777777" w:rsidR="00975C2A" w:rsidRDefault="00975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B5E"/>
    <w:multiLevelType w:val="hybridMultilevel"/>
    <w:tmpl w:val="180000F6"/>
    <w:lvl w:ilvl="0" w:tplc="58EA99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3A2C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B76D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D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502A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02D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2E89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4A8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467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3CF2"/>
    <w:multiLevelType w:val="hybridMultilevel"/>
    <w:tmpl w:val="BB5A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829F9"/>
    <w:multiLevelType w:val="hybridMultilevel"/>
    <w:tmpl w:val="E7787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56013"/>
    <w:multiLevelType w:val="hybridMultilevel"/>
    <w:tmpl w:val="E7646A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26B73"/>
    <w:multiLevelType w:val="hybridMultilevel"/>
    <w:tmpl w:val="C07A85CC"/>
    <w:lvl w:ilvl="0" w:tplc="12B64F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40D5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945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AE7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663F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3E4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A871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E8E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2E9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B0F06"/>
    <w:multiLevelType w:val="hybridMultilevel"/>
    <w:tmpl w:val="FCB2D3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6B8C"/>
    <w:multiLevelType w:val="hybridMultilevel"/>
    <w:tmpl w:val="8168E9C6"/>
    <w:lvl w:ilvl="0" w:tplc="26E8FFD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8546B6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8C68EF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A34BC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988C0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33C3E8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D62E1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9EC175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492BFC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D1067D"/>
    <w:multiLevelType w:val="hybridMultilevel"/>
    <w:tmpl w:val="70803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7FC4"/>
    <w:multiLevelType w:val="hybridMultilevel"/>
    <w:tmpl w:val="F1CE2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148F5"/>
    <w:multiLevelType w:val="hybridMultilevel"/>
    <w:tmpl w:val="6890D4C8"/>
    <w:lvl w:ilvl="0" w:tplc="271CA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069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50A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86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68F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2ACDD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AE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7865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45C37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078"/>
    <w:multiLevelType w:val="hybridMultilevel"/>
    <w:tmpl w:val="E6CA5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64115"/>
    <w:multiLevelType w:val="hybridMultilevel"/>
    <w:tmpl w:val="64CA08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0754"/>
    <w:multiLevelType w:val="hybridMultilevel"/>
    <w:tmpl w:val="8168E9C6"/>
    <w:lvl w:ilvl="0" w:tplc="EC064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0C2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02A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DC2F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E01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AAA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7853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C81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E781F"/>
    <w:multiLevelType w:val="hybridMultilevel"/>
    <w:tmpl w:val="8168E9C6"/>
    <w:lvl w:ilvl="0" w:tplc="4B904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4362EB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888AAF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44EEA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E78F73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C90FE6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74896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A699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404171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035E4B"/>
    <w:multiLevelType w:val="hybridMultilevel"/>
    <w:tmpl w:val="B664C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55715"/>
    <w:multiLevelType w:val="hybridMultilevel"/>
    <w:tmpl w:val="1AE416EE"/>
    <w:lvl w:ilvl="0" w:tplc="D662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6E8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D8A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81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CA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4CB5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2F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28A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F49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73143"/>
    <w:multiLevelType w:val="hybridMultilevel"/>
    <w:tmpl w:val="413E5C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4E0444"/>
    <w:multiLevelType w:val="hybridMultilevel"/>
    <w:tmpl w:val="58844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19695">
    <w:abstractNumId w:val="12"/>
  </w:num>
  <w:num w:numId="2" w16cid:durableId="1294796660">
    <w:abstractNumId w:val="9"/>
  </w:num>
  <w:num w:numId="3" w16cid:durableId="1521747026">
    <w:abstractNumId w:val="15"/>
  </w:num>
  <w:num w:numId="4" w16cid:durableId="1964916286">
    <w:abstractNumId w:val="4"/>
  </w:num>
  <w:num w:numId="5" w16cid:durableId="1367830886">
    <w:abstractNumId w:val="0"/>
  </w:num>
  <w:num w:numId="6" w16cid:durableId="267858691">
    <w:abstractNumId w:val="13"/>
  </w:num>
  <w:num w:numId="7" w16cid:durableId="735322089">
    <w:abstractNumId w:val="6"/>
  </w:num>
  <w:num w:numId="8" w16cid:durableId="1146625203">
    <w:abstractNumId w:val="17"/>
  </w:num>
  <w:num w:numId="9" w16cid:durableId="1286233861">
    <w:abstractNumId w:val="11"/>
  </w:num>
  <w:num w:numId="10" w16cid:durableId="391462429">
    <w:abstractNumId w:val="10"/>
  </w:num>
  <w:num w:numId="11" w16cid:durableId="1422871003">
    <w:abstractNumId w:val="7"/>
  </w:num>
  <w:num w:numId="12" w16cid:durableId="766967884">
    <w:abstractNumId w:val="3"/>
  </w:num>
  <w:num w:numId="13" w16cid:durableId="566573840">
    <w:abstractNumId w:val="8"/>
  </w:num>
  <w:num w:numId="14" w16cid:durableId="1915891101">
    <w:abstractNumId w:val="5"/>
  </w:num>
  <w:num w:numId="15" w16cid:durableId="788550236">
    <w:abstractNumId w:val="14"/>
  </w:num>
  <w:num w:numId="16" w16cid:durableId="2003392019">
    <w:abstractNumId w:val="16"/>
  </w:num>
  <w:num w:numId="17" w16cid:durableId="541984340">
    <w:abstractNumId w:val="2"/>
  </w:num>
  <w:num w:numId="18" w16cid:durableId="35704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" w:dllVersion="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6FE"/>
    <w:rsid w:val="00014D79"/>
    <w:rsid w:val="00020146"/>
    <w:rsid w:val="000216D6"/>
    <w:rsid w:val="00026D24"/>
    <w:rsid w:val="000562B1"/>
    <w:rsid w:val="00061A29"/>
    <w:rsid w:val="000631FE"/>
    <w:rsid w:val="000A406C"/>
    <w:rsid w:val="000A40D0"/>
    <w:rsid w:val="000C36A7"/>
    <w:rsid w:val="000D13E9"/>
    <w:rsid w:val="000D2DFE"/>
    <w:rsid w:val="000F2472"/>
    <w:rsid w:val="001126C2"/>
    <w:rsid w:val="001234E3"/>
    <w:rsid w:val="00126C5F"/>
    <w:rsid w:val="00144BA6"/>
    <w:rsid w:val="00145AF7"/>
    <w:rsid w:val="001549FA"/>
    <w:rsid w:val="00154A95"/>
    <w:rsid w:val="00193A80"/>
    <w:rsid w:val="00195496"/>
    <w:rsid w:val="001A7610"/>
    <w:rsid w:val="001C57F2"/>
    <w:rsid w:val="001D4DFA"/>
    <w:rsid w:val="001D778B"/>
    <w:rsid w:val="00203255"/>
    <w:rsid w:val="0022740F"/>
    <w:rsid w:val="00232211"/>
    <w:rsid w:val="002337A3"/>
    <w:rsid w:val="002530B9"/>
    <w:rsid w:val="002844B4"/>
    <w:rsid w:val="002A71A4"/>
    <w:rsid w:val="002B0080"/>
    <w:rsid w:val="002B52A0"/>
    <w:rsid w:val="002C1CF7"/>
    <w:rsid w:val="002C6784"/>
    <w:rsid w:val="002E2DF2"/>
    <w:rsid w:val="002F5077"/>
    <w:rsid w:val="002F6F6D"/>
    <w:rsid w:val="0030143F"/>
    <w:rsid w:val="00307491"/>
    <w:rsid w:val="00315640"/>
    <w:rsid w:val="003210A7"/>
    <w:rsid w:val="0032552C"/>
    <w:rsid w:val="00331B49"/>
    <w:rsid w:val="003428B5"/>
    <w:rsid w:val="00343FDA"/>
    <w:rsid w:val="00350ACD"/>
    <w:rsid w:val="00363B17"/>
    <w:rsid w:val="00377E86"/>
    <w:rsid w:val="00383832"/>
    <w:rsid w:val="003C1272"/>
    <w:rsid w:val="003C26FE"/>
    <w:rsid w:val="003C7199"/>
    <w:rsid w:val="0040507A"/>
    <w:rsid w:val="00416E6B"/>
    <w:rsid w:val="0042712A"/>
    <w:rsid w:val="00434896"/>
    <w:rsid w:val="00435247"/>
    <w:rsid w:val="00453D03"/>
    <w:rsid w:val="0045539D"/>
    <w:rsid w:val="00456D4E"/>
    <w:rsid w:val="00476838"/>
    <w:rsid w:val="00477642"/>
    <w:rsid w:val="004833B1"/>
    <w:rsid w:val="00491A98"/>
    <w:rsid w:val="004A231D"/>
    <w:rsid w:val="004A554A"/>
    <w:rsid w:val="004A6392"/>
    <w:rsid w:val="004A7D97"/>
    <w:rsid w:val="004B1549"/>
    <w:rsid w:val="004C1BA2"/>
    <w:rsid w:val="004E6EA3"/>
    <w:rsid w:val="004F1081"/>
    <w:rsid w:val="00505A06"/>
    <w:rsid w:val="00545FD9"/>
    <w:rsid w:val="00564B73"/>
    <w:rsid w:val="00573127"/>
    <w:rsid w:val="00584387"/>
    <w:rsid w:val="00596A14"/>
    <w:rsid w:val="005A6C62"/>
    <w:rsid w:val="005B09A9"/>
    <w:rsid w:val="005E1CFF"/>
    <w:rsid w:val="005F1A35"/>
    <w:rsid w:val="005F2000"/>
    <w:rsid w:val="005F5CD8"/>
    <w:rsid w:val="00607388"/>
    <w:rsid w:val="00626F2E"/>
    <w:rsid w:val="006313E3"/>
    <w:rsid w:val="00643218"/>
    <w:rsid w:val="00643F07"/>
    <w:rsid w:val="006477D8"/>
    <w:rsid w:val="00651209"/>
    <w:rsid w:val="00656848"/>
    <w:rsid w:val="006931B7"/>
    <w:rsid w:val="006B5B53"/>
    <w:rsid w:val="006C0E46"/>
    <w:rsid w:val="006F0B72"/>
    <w:rsid w:val="007054E8"/>
    <w:rsid w:val="00715195"/>
    <w:rsid w:val="00721FC9"/>
    <w:rsid w:val="00723647"/>
    <w:rsid w:val="00726D22"/>
    <w:rsid w:val="00735515"/>
    <w:rsid w:val="0073555C"/>
    <w:rsid w:val="007412C5"/>
    <w:rsid w:val="00741B03"/>
    <w:rsid w:val="00751A7A"/>
    <w:rsid w:val="00755377"/>
    <w:rsid w:val="007563DB"/>
    <w:rsid w:val="0076041D"/>
    <w:rsid w:val="00763788"/>
    <w:rsid w:val="00777FD7"/>
    <w:rsid w:val="007A68F8"/>
    <w:rsid w:val="007B0010"/>
    <w:rsid w:val="007B064C"/>
    <w:rsid w:val="007B1160"/>
    <w:rsid w:val="007B4541"/>
    <w:rsid w:val="007E02D5"/>
    <w:rsid w:val="007E4428"/>
    <w:rsid w:val="007F084E"/>
    <w:rsid w:val="007F4892"/>
    <w:rsid w:val="00803893"/>
    <w:rsid w:val="008345A0"/>
    <w:rsid w:val="00842014"/>
    <w:rsid w:val="008813C7"/>
    <w:rsid w:val="00883441"/>
    <w:rsid w:val="00890154"/>
    <w:rsid w:val="00894884"/>
    <w:rsid w:val="008E4001"/>
    <w:rsid w:val="008F6D1D"/>
    <w:rsid w:val="009008D9"/>
    <w:rsid w:val="00913987"/>
    <w:rsid w:val="009231BE"/>
    <w:rsid w:val="00952851"/>
    <w:rsid w:val="00964682"/>
    <w:rsid w:val="00966FD1"/>
    <w:rsid w:val="00975C2A"/>
    <w:rsid w:val="009815D3"/>
    <w:rsid w:val="00986B01"/>
    <w:rsid w:val="0098794F"/>
    <w:rsid w:val="00993158"/>
    <w:rsid w:val="009B4D70"/>
    <w:rsid w:val="009B724C"/>
    <w:rsid w:val="009C5A34"/>
    <w:rsid w:val="009D3FD8"/>
    <w:rsid w:val="009E5C0F"/>
    <w:rsid w:val="009E5E2A"/>
    <w:rsid w:val="009F480A"/>
    <w:rsid w:val="00A26974"/>
    <w:rsid w:val="00A3025D"/>
    <w:rsid w:val="00A34271"/>
    <w:rsid w:val="00A439C0"/>
    <w:rsid w:val="00A45B54"/>
    <w:rsid w:val="00A60A01"/>
    <w:rsid w:val="00A65F0F"/>
    <w:rsid w:val="00A67378"/>
    <w:rsid w:val="00A74012"/>
    <w:rsid w:val="00A95DEA"/>
    <w:rsid w:val="00AD62E1"/>
    <w:rsid w:val="00B13DB1"/>
    <w:rsid w:val="00B148BD"/>
    <w:rsid w:val="00B23C05"/>
    <w:rsid w:val="00B26AD6"/>
    <w:rsid w:val="00B474C2"/>
    <w:rsid w:val="00B5036C"/>
    <w:rsid w:val="00B81F34"/>
    <w:rsid w:val="00BA1DED"/>
    <w:rsid w:val="00BA548C"/>
    <w:rsid w:val="00BB271B"/>
    <w:rsid w:val="00C44E75"/>
    <w:rsid w:val="00C52861"/>
    <w:rsid w:val="00C666EC"/>
    <w:rsid w:val="00C730E6"/>
    <w:rsid w:val="00C8438F"/>
    <w:rsid w:val="00C84CD0"/>
    <w:rsid w:val="00C9104D"/>
    <w:rsid w:val="00CB3F0D"/>
    <w:rsid w:val="00CB6C2A"/>
    <w:rsid w:val="00CC7515"/>
    <w:rsid w:val="00CD2A03"/>
    <w:rsid w:val="00D035AC"/>
    <w:rsid w:val="00D15D14"/>
    <w:rsid w:val="00D203CB"/>
    <w:rsid w:val="00D35670"/>
    <w:rsid w:val="00D515F1"/>
    <w:rsid w:val="00D558AB"/>
    <w:rsid w:val="00D65273"/>
    <w:rsid w:val="00D7221D"/>
    <w:rsid w:val="00D96513"/>
    <w:rsid w:val="00DA31A7"/>
    <w:rsid w:val="00DA586B"/>
    <w:rsid w:val="00DB5F91"/>
    <w:rsid w:val="00DB69BD"/>
    <w:rsid w:val="00DC3ADC"/>
    <w:rsid w:val="00DD0128"/>
    <w:rsid w:val="00DD6A85"/>
    <w:rsid w:val="00DE451D"/>
    <w:rsid w:val="00DF49FD"/>
    <w:rsid w:val="00E03546"/>
    <w:rsid w:val="00E74853"/>
    <w:rsid w:val="00EA4F88"/>
    <w:rsid w:val="00EA51E6"/>
    <w:rsid w:val="00EA5CB9"/>
    <w:rsid w:val="00ED5A52"/>
    <w:rsid w:val="00ED65C8"/>
    <w:rsid w:val="00EF5EB1"/>
    <w:rsid w:val="00F02D9C"/>
    <w:rsid w:val="00F05063"/>
    <w:rsid w:val="00F2630F"/>
    <w:rsid w:val="00F313F4"/>
    <w:rsid w:val="00F33A51"/>
    <w:rsid w:val="00F34EE8"/>
    <w:rsid w:val="00F447A3"/>
    <w:rsid w:val="00F51909"/>
    <w:rsid w:val="00F54B1A"/>
    <w:rsid w:val="00F6017A"/>
    <w:rsid w:val="00F8019A"/>
    <w:rsid w:val="00F93D9A"/>
    <w:rsid w:val="00FC60AA"/>
    <w:rsid w:val="00FE4E5A"/>
    <w:rsid w:val="00FF1C25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777"/>
    </o:shapedefaults>
    <o:shapelayout v:ext="edit">
      <o:idmap v:ext="edit" data="2"/>
    </o:shapelayout>
  </w:shapeDefaults>
  <w:decimalSymbol w:val="."/>
  <w:listSeparator w:val=","/>
  <w14:docId w14:val="276523E3"/>
  <w15:chartTrackingRefBased/>
  <w15:docId w15:val="{07227E35-FEA1-43A3-A775-EA40BE9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52A0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3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BodyText2">
    <w:name w:val="Body Text 2"/>
    <w:basedOn w:val="Normal"/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paragraph" w:customStyle="1" w:styleId="pictab-cap2">
    <w:name w:val="pictab-cap2"/>
    <w:basedOn w:val="Default"/>
    <w:next w:val="Default"/>
    <w:pPr>
      <w:spacing w:before="160" w:after="60"/>
    </w:pPr>
    <w:rPr>
      <w:sz w:val="24"/>
      <w:szCs w:val="24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21"/>
      <w:szCs w:val="21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Cs w:val="24"/>
    </w:rPr>
  </w:style>
  <w:style w:type="paragraph" w:styleId="BodyText3">
    <w:name w:val="Body Text 3"/>
    <w:basedOn w:val="Normal"/>
    <w:pPr>
      <w:spacing w:before="100" w:beforeAutospacing="1" w:after="100" w:afterAutospacing="1"/>
    </w:pPr>
    <w:rPr>
      <w:rFonts w:ascii="Verdana" w:hAnsi="Verdana"/>
      <w:b/>
      <w:bCs/>
      <w:color w:val="000033"/>
      <w:sz w:val="32"/>
      <w:szCs w:val="32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rsid w:val="006931B7"/>
    <w:pPr>
      <w:ind w:left="720"/>
      <w:contextualSpacing/>
    </w:pPr>
  </w:style>
  <w:style w:type="table" w:styleId="TableContemporary">
    <w:name w:val="Table Contemporary"/>
    <w:basedOn w:val="TableNormal"/>
    <w:rsid w:val="008038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B4D70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564B73"/>
    <w:rPr>
      <w:sz w:val="24"/>
    </w:rPr>
  </w:style>
  <w:style w:type="table" w:styleId="TableGrid">
    <w:name w:val="Table Grid"/>
    <w:basedOn w:val="TableNormal"/>
    <w:rsid w:val="007B11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B1160"/>
    <w:tblPr>
      <w:tblStyleRowBandSize w:val="1"/>
    </w:tblPr>
    <w:tblStylePr w:type="band1Horz">
      <w:tblPr/>
      <w:tcPr>
        <w:shd w:val="clear" w:color="auto" w:fill="5B5B5F"/>
      </w:tcPr>
    </w:tblStylePr>
    <w:tblStylePr w:type="band2Horz">
      <w:tblPr/>
      <w:tcPr>
        <w:shd w:val="clear" w:color="auto" w:fill="E6E7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mazel\Application%20Data\Microsoft\Templates\Crestron%20Intgrated%20Partner%20Help%20File%20V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F44AF-42B6-44F8-A079-79EA52FC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Crestron Intgrated Partner Help File V4.dot</Template>
  <TotalTime>2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Help File:</vt:lpstr>
    </vt:vector>
  </TitlesOfParts>
  <Company>Crestron Electronics, Inc.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Help File:</dc:title>
  <dc:subject>Help</dc:subject>
  <dc:creator>Mathew Klucznyk</dc:creator>
  <cp:keywords>Module Help Crestron</cp:keywords>
  <cp:lastModifiedBy>Mathew Klucznyk</cp:lastModifiedBy>
  <cp:revision>8</cp:revision>
  <cp:lastPrinted>2025-04-16T18:30:00Z</cp:lastPrinted>
  <dcterms:created xsi:type="dcterms:W3CDTF">2022-04-22T15:47:00Z</dcterms:created>
  <dcterms:modified xsi:type="dcterms:W3CDTF">2025-04-16T18:32:00Z</dcterms:modified>
</cp:coreProperties>
</file>